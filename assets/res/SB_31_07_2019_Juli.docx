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4"/>
        <w:gridCol w:w="2803"/>
      </w:tblGrid>
      <w:tr w:rsidR="005A7DDB" w:rsidRPr="00BE035C" w14:paraId="32FC27D3" w14:textId="77777777" w:rsidTr="009E0DD7">
        <w:trPr>
          <w:trHeight w:hRule="exact" w:val="567"/>
        </w:trPr>
        <w:tc>
          <w:tcPr>
            <w:tcW w:w="7054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2DA519F" w14:textId="4D4737B1" w:rsidR="005A7DDB" w:rsidRDefault="002A5A92" w:rsidP="009E0DD7">
            <w:pPr>
              <w:pStyle w:val="Titel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Statusbericht</w:t>
            </w:r>
            <w:r w:rsidR="00EC0693">
              <w:rPr>
                <w:color w:val="FF3300"/>
              </w:rPr>
              <w:t xml:space="preserve"> (</w:t>
            </w:r>
            <w:r w:rsidR="00FE48D5">
              <w:rPr>
                <w:color w:val="FF3300"/>
              </w:rPr>
              <w:t>31.07.2019)</w:t>
            </w:r>
          </w:p>
          <w:p w14:paraId="32FC27D1" w14:textId="04351103" w:rsidR="00D46246" w:rsidRPr="00D46246" w:rsidRDefault="00D46246" w:rsidP="00D46246"/>
        </w:tc>
        <w:tc>
          <w:tcPr>
            <w:tcW w:w="280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2FC27D2" w14:textId="77777777" w:rsidR="005A7DDB" w:rsidRPr="00BE035C" w:rsidRDefault="005A7DDB" w:rsidP="009E0DD7">
            <w:pPr>
              <w:pStyle w:val="Titel"/>
              <w:spacing w:line="240" w:lineRule="auto"/>
            </w:pPr>
          </w:p>
        </w:tc>
      </w:tr>
    </w:tbl>
    <w:p w14:paraId="51F55B99" w14:textId="46616C9E" w:rsidR="00FA792D" w:rsidRPr="00DD2E3B" w:rsidRDefault="00FA792D" w:rsidP="00DD2E3B">
      <w:pPr>
        <w:pStyle w:val="berschrift1"/>
      </w:pPr>
      <w:r w:rsidRPr="00DD2E3B">
        <w:t>Einleitung</w:t>
      </w:r>
    </w:p>
    <w:p w14:paraId="2290B454" w14:textId="57EFF162" w:rsidR="00FA792D" w:rsidRPr="00FA792D" w:rsidRDefault="00FA792D" w:rsidP="00FA792D">
      <w:r>
        <w:t xml:space="preserve">Dieses Dokument soll allen Beteiligten einen Überblick über den aktuellen Projektstatus verschaffen. </w:t>
      </w:r>
      <w:r w:rsidR="000B5032">
        <w:t xml:space="preserve">Um alle Informationen auf einer A4-Seite unterzubekommen, habe ich – wie im Kickoff-Meeting vorgeschlagen </w:t>
      </w:r>
      <w:r w:rsidR="00512AC6">
        <w:t>–</w:t>
      </w:r>
      <w:r w:rsidR="001802AA">
        <w:t xml:space="preserve"> </w:t>
      </w:r>
      <w:r w:rsidR="00512AC6">
        <w:t xml:space="preserve">die Vorlage von redundanten Informationen befreit. </w:t>
      </w:r>
    </w:p>
    <w:p w14:paraId="0A5DBD1B" w14:textId="07C808E5" w:rsidR="00FE48D5" w:rsidRDefault="00FE48D5" w:rsidP="00FE48D5">
      <w:pPr>
        <w:pStyle w:val="berschrift1"/>
      </w:pPr>
      <w:r>
        <w:t>Ressourcen</w:t>
      </w:r>
      <w:bookmarkStart w:id="0" w:name="_GoBack"/>
      <w:bookmarkEnd w:id="0"/>
    </w:p>
    <w:p w14:paraId="00215AC8" w14:textId="2A2B0CBD" w:rsidR="00A9520B" w:rsidRDefault="00F1553C" w:rsidP="00F1553C">
      <w:r>
        <w:t xml:space="preserve">Folgende Ressourcen haben wir bereits organisieren können: </w:t>
      </w:r>
    </w:p>
    <w:p w14:paraId="50946848" w14:textId="77777777" w:rsidR="00A9520B" w:rsidRDefault="00A9520B" w:rsidP="00F1553C"/>
    <w:p w14:paraId="0C726807" w14:textId="3D31B29F" w:rsidR="004B1505" w:rsidRDefault="004B1505" w:rsidP="00A9520B">
      <w:pPr>
        <w:pStyle w:val="Listenabsatz"/>
      </w:pPr>
      <w:r>
        <w:t>Schulinterne List</w:t>
      </w:r>
      <w:r w:rsidR="00A9520B">
        <w:t>e („Excel-Liste“</w:t>
      </w:r>
      <w:r w:rsidR="00095E46">
        <w:t xml:space="preserve"> von SDO</w:t>
      </w:r>
      <w:r w:rsidR="00A9520B">
        <w:t>)</w:t>
      </w:r>
    </w:p>
    <w:p w14:paraId="60745C63" w14:textId="34BED50B" w:rsidR="00A9520B" w:rsidRPr="00404AAA" w:rsidRDefault="00FA792D" w:rsidP="00A9520B">
      <w:pPr>
        <w:pStyle w:val="Listenabsatz"/>
        <w:rPr>
          <w:lang w:val="en-US"/>
        </w:rPr>
      </w:pPr>
      <w:r w:rsidRPr="00404AAA">
        <w:rPr>
          <w:lang w:val="en-US"/>
        </w:rPr>
        <w:t>Barcode Scanner</w:t>
      </w:r>
      <w:r w:rsidR="006370CF" w:rsidRPr="00404AAA">
        <w:rPr>
          <w:lang w:val="en-US"/>
        </w:rPr>
        <w:t xml:space="preserve"> </w:t>
      </w:r>
      <w:r w:rsidR="00CC3407" w:rsidRPr="00404AAA">
        <w:rPr>
          <w:lang w:val="en-US"/>
        </w:rPr>
        <w:t>(TC-56</w:t>
      </w:r>
      <w:r w:rsidR="00404AAA" w:rsidRPr="00404AAA">
        <w:rPr>
          <w:lang w:val="en-US"/>
        </w:rPr>
        <w:t xml:space="preserve">, Specs: </w:t>
      </w:r>
      <w:hyperlink r:id="rId11" w:history="1">
        <w:r w:rsidR="00404AAA" w:rsidRPr="00CB7B71">
          <w:rPr>
            <w:rStyle w:val="Hyperlink"/>
            <w:sz w:val="14"/>
            <w:szCs w:val="14"/>
            <w:lang w:val="en-US"/>
          </w:rPr>
          <w:t>https://www.zebra.com/us/en/products/spec-sheets/mobile-computers/handheld/tc51-tc56.html</w:t>
        </w:r>
      </w:hyperlink>
      <w:r w:rsidR="00CC3407" w:rsidRPr="00404AAA">
        <w:rPr>
          <w:lang w:val="en-US"/>
        </w:rPr>
        <w:t>)</w:t>
      </w:r>
      <w:r w:rsidR="00404AAA" w:rsidRPr="00404AAA">
        <w:rPr>
          <w:lang w:val="en-US"/>
        </w:rPr>
        <w:t xml:space="preserve"> </w:t>
      </w:r>
    </w:p>
    <w:p w14:paraId="091386BF" w14:textId="3AC13786" w:rsidR="00512AC6" w:rsidRDefault="00512AC6" w:rsidP="00512AC6">
      <w:r>
        <w:t xml:space="preserve">Bei dem Barcode Scanner </w:t>
      </w:r>
      <w:r w:rsidR="000D526B">
        <w:t xml:space="preserve">handelt es sich um ein </w:t>
      </w:r>
      <w:r w:rsidR="003B4F8B">
        <w:t>Android-Smartphone,</w:t>
      </w:r>
      <w:r w:rsidR="000D526B">
        <w:t xml:space="preserve"> dass mit dedizierte</w:t>
      </w:r>
      <w:r w:rsidR="00A53AA3">
        <w:t xml:space="preserve">r </w:t>
      </w:r>
      <w:r w:rsidR="000D526B">
        <w:t>Barcodescan</w:t>
      </w:r>
      <w:r w:rsidR="00A53AA3">
        <w:t>hardware</w:t>
      </w:r>
      <w:r w:rsidR="000D526B">
        <w:t xml:space="preserve"> ausgestattet ist</w:t>
      </w:r>
      <w:r w:rsidR="006370CF">
        <w:t>. Es wurde uns von unserem Sponsor „Zebra“ zur Verfügung gestellt.</w:t>
      </w:r>
      <w:r w:rsidR="000D7277">
        <w:t xml:space="preserve"> </w:t>
      </w:r>
      <w:r w:rsidR="00456180">
        <w:t xml:space="preserve">Es fehlt uns daher nur noch die </w:t>
      </w:r>
      <w:r w:rsidR="00456180" w:rsidRPr="006A0701">
        <w:rPr>
          <w:b/>
        </w:rPr>
        <w:t>SAP-Liste</w:t>
      </w:r>
      <w:r w:rsidR="00456180">
        <w:t>.</w:t>
      </w:r>
    </w:p>
    <w:p w14:paraId="35148EEA" w14:textId="18426240" w:rsidR="00404AAA" w:rsidRDefault="00404AAA" w:rsidP="00404AAA">
      <w:pPr>
        <w:pStyle w:val="berschrift2"/>
      </w:pPr>
      <w:r>
        <w:t>Wahl de</w:t>
      </w:r>
      <w:r w:rsidR="00720885">
        <w:t>r Technologie</w:t>
      </w:r>
    </w:p>
    <w:p w14:paraId="546432F2" w14:textId="269047C5" w:rsidR="0010726E" w:rsidRDefault="00B80A81" w:rsidP="00F1553C">
      <w:r>
        <w:t>Nach meh</w:t>
      </w:r>
      <w:r w:rsidR="008B02C7">
        <w:t xml:space="preserve">reren internen </w:t>
      </w:r>
      <w:r w:rsidR="00F07874">
        <w:t xml:space="preserve">Dialogen sind wir zum Schluss gekommen, dass es sicherer ist, die mobile Applikation </w:t>
      </w:r>
      <w:r w:rsidR="00C7277D">
        <w:t xml:space="preserve">doch </w:t>
      </w:r>
      <w:r w:rsidR="00F07874">
        <w:t>in Native Java</w:t>
      </w:r>
      <w:r w:rsidR="00C7277D">
        <w:t xml:space="preserve"> zu schreiben. Ausschlaggebend war </w:t>
      </w:r>
      <w:r w:rsidR="00D12A94">
        <w:t>hierfür</w:t>
      </w:r>
      <w:r w:rsidR="00720885">
        <w:t xml:space="preserve"> der Umstand, dass Zebra </w:t>
      </w:r>
      <w:r w:rsidR="00BE7C56">
        <w:t xml:space="preserve">mehr Unterstützung für </w:t>
      </w:r>
      <w:r w:rsidR="00004649">
        <w:t xml:space="preserve">Native Java anbietet als für Flutter. </w:t>
      </w:r>
      <w:r w:rsidR="00516E47">
        <w:t xml:space="preserve">Als </w:t>
      </w:r>
      <w:r w:rsidR="004926D0">
        <w:t>API-Level haben</w:t>
      </w:r>
      <w:r w:rsidR="00B74686">
        <w:t xml:space="preserve"> wir</w:t>
      </w:r>
      <w:r w:rsidR="004926D0">
        <w:t xml:space="preserve"> </w:t>
      </w:r>
      <w:r w:rsidR="00FB092F">
        <w:t>vorsichtigerweise Android 5.0</w:t>
      </w:r>
      <w:r w:rsidR="00A246A6">
        <w:t xml:space="preserve"> (Level 21)</w:t>
      </w:r>
      <w:r w:rsidR="00FB092F">
        <w:t xml:space="preserve"> gewählt, was bedeutet, dass wir in etwa 90%</w:t>
      </w:r>
      <w:r w:rsidR="005D4563">
        <w:t xml:space="preserve"> des Marktes unterstützen.</w:t>
      </w:r>
      <w:r w:rsidR="00456180">
        <w:t xml:space="preserve"> </w:t>
      </w:r>
    </w:p>
    <w:p w14:paraId="7EACD44B" w14:textId="138CD19C" w:rsidR="00CE6E6C" w:rsidRDefault="00CE6E6C" w:rsidP="00CE6E6C">
      <w:pPr>
        <w:pStyle w:val="berschrift1"/>
      </w:pPr>
      <w:r>
        <w:t xml:space="preserve">Projektfortschritt </w:t>
      </w:r>
    </w:p>
    <w:p w14:paraId="62246CFF" w14:textId="1532ABB2" w:rsidR="002069DD" w:rsidRDefault="00A258AF" w:rsidP="00CE6E6C">
      <w:r>
        <w:t xml:space="preserve">Die genauen </w:t>
      </w:r>
      <w:proofErr w:type="spellStart"/>
      <w:r>
        <w:t>Epics</w:t>
      </w:r>
      <w:proofErr w:type="spellEnd"/>
      <w:r w:rsidR="002069DD">
        <w:t xml:space="preserve"> </w:t>
      </w:r>
      <w:r>
        <w:t xml:space="preserve">können </w:t>
      </w:r>
      <w:r w:rsidR="00DE0796">
        <w:t>S</w:t>
      </w:r>
      <w:r>
        <w:t xml:space="preserve">ie wie immer in </w:t>
      </w:r>
      <w:proofErr w:type="spellStart"/>
      <w:r>
        <w:t>Trello</w:t>
      </w:r>
      <w:proofErr w:type="spellEnd"/>
      <w:r w:rsidR="002069DD">
        <w:t xml:space="preserve"> (</w:t>
      </w:r>
      <w:hyperlink r:id="rId12" w:history="1">
        <w:r w:rsidR="002069DD" w:rsidRPr="00CB7B71">
          <w:rPr>
            <w:rStyle w:val="Hyperlink"/>
            <w:sz w:val="14"/>
            <w:szCs w:val="14"/>
          </w:rPr>
          <w:t>https://trello.com/b/RtJenOJX/capentoryda</w:t>
        </w:r>
      </w:hyperlink>
      <w:r w:rsidR="002069DD">
        <w:t>)</w:t>
      </w:r>
      <w:r>
        <w:t xml:space="preserve"> </w:t>
      </w:r>
      <w:r w:rsidR="00DE0796">
        <w:t xml:space="preserve">sehen. </w:t>
      </w:r>
      <w:r w:rsidR="00460007">
        <w:t>Hier eine ganz kurze Zusammenfassung:</w:t>
      </w:r>
    </w:p>
    <w:p w14:paraId="295CE29D" w14:textId="04A660D7" w:rsidR="00D3401B" w:rsidRDefault="00D3401B" w:rsidP="00CE6E6C"/>
    <w:tbl>
      <w:tblPr>
        <w:tblStyle w:val="Gitternetztabelle4Akzent6"/>
        <w:tblW w:w="9776" w:type="dxa"/>
        <w:tblLook w:val="04A0" w:firstRow="1" w:lastRow="0" w:firstColumn="1" w:lastColumn="0" w:noHBand="0" w:noVBand="1"/>
      </w:tblPr>
      <w:tblGrid>
        <w:gridCol w:w="1271"/>
        <w:gridCol w:w="3119"/>
        <w:gridCol w:w="2975"/>
        <w:gridCol w:w="2411"/>
      </w:tblGrid>
      <w:tr w:rsidR="002F3A65" w14:paraId="4380A914" w14:textId="1D423D15" w:rsidTr="0046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AE542B" w14:textId="7FEF7286" w:rsidR="002F3A65" w:rsidRDefault="002F3A65" w:rsidP="00CE6E6C">
            <w:r>
              <w:t>Mitarbeiter</w:t>
            </w:r>
          </w:p>
        </w:tc>
        <w:tc>
          <w:tcPr>
            <w:tcW w:w="3119" w:type="dxa"/>
          </w:tcPr>
          <w:p w14:paraId="7FDFB070" w14:textId="0399DA47" w:rsidR="002F3A65" w:rsidRDefault="002F3A65" w:rsidP="00CE6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2975" w:type="dxa"/>
          </w:tcPr>
          <w:p w14:paraId="38AC215D" w14:textId="213D1577" w:rsidR="002F3A65" w:rsidRDefault="002F3A65" w:rsidP="00CE6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Angefangen</w:t>
            </w:r>
          </w:p>
        </w:tc>
        <w:tc>
          <w:tcPr>
            <w:tcW w:w="2411" w:type="dxa"/>
          </w:tcPr>
          <w:p w14:paraId="112E0D0C" w14:textId="1CB64E59" w:rsidR="002F3A65" w:rsidRDefault="002F3A65" w:rsidP="00CE6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Demnächst zu tun</w:t>
            </w:r>
          </w:p>
        </w:tc>
      </w:tr>
      <w:tr w:rsidR="002F3A65" w14:paraId="41C41351" w14:textId="77777777" w:rsidTr="0046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40EFD2" w14:textId="1295EA0C" w:rsidR="002F3A65" w:rsidRDefault="002F3A65" w:rsidP="00CE6E6C">
            <w:proofErr w:type="spellStart"/>
            <w:r>
              <w:t>Weiss</w:t>
            </w:r>
            <w:proofErr w:type="spellEnd"/>
          </w:p>
        </w:tc>
        <w:tc>
          <w:tcPr>
            <w:tcW w:w="3119" w:type="dxa"/>
          </w:tcPr>
          <w:p w14:paraId="753D0CC6" w14:textId="77907741" w:rsidR="002F3A65" w:rsidRDefault="002F3A65" w:rsidP="00CE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[Arbeit/Urlaub]</w:t>
            </w:r>
          </w:p>
        </w:tc>
        <w:tc>
          <w:tcPr>
            <w:tcW w:w="2975" w:type="dxa"/>
          </w:tcPr>
          <w:p w14:paraId="42200C54" w14:textId="072CBF2B" w:rsidR="002F3A65" w:rsidRDefault="00B84122" w:rsidP="00CE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[Arbeit/Urlaub]</w:t>
            </w:r>
          </w:p>
        </w:tc>
        <w:tc>
          <w:tcPr>
            <w:tcW w:w="2411" w:type="dxa"/>
          </w:tcPr>
          <w:p w14:paraId="6285CADB" w14:textId="56C7DBEE" w:rsidR="002F3A65" w:rsidRDefault="00B84122" w:rsidP="00CE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Servicekonfiguration</w:t>
            </w:r>
          </w:p>
        </w:tc>
      </w:tr>
      <w:tr w:rsidR="002F3A65" w14:paraId="1428DD46" w14:textId="7F7F1BBA" w:rsidTr="0046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E34FCA" w14:textId="28A60097" w:rsidR="002F3A65" w:rsidRDefault="002F3A65" w:rsidP="00CE6E6C">
            <w:r>
              <w:t>Möller</w:t>
            </w:r>
          </w:p>
        </w:tc>
        <w:tc>
          <w:tcPr>
            <w:tcW w:w="3119" w:type="dxa"/>
          </w:tcPr>
          <w:p w14:paraId="6078C4F5" w14:textId="563C5597" w:rsidR="002F3A65" w:rsidRDefault="006835C6" w:rsidP="00CE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Planung, </w:t>
            </w:r>
            <w:r w:rsidR="0036191A">
              <w:t>Inventur</w:t>
            </w:r>
            <w:r w:rsidR="00090255">
              <w:t>-</w:t>
            </w:r>
            <w:proofErr w:type="spellStart"/>
            <w:r w:rsidR="00090255">
              <w:t>History</w:t>
            </w:r>
            <w:proofErr w:type="spellEnd"/>
            <w:r w:rsidR="00090255">
              <w:t xml:space="preserve"> implem</w:t>
            </w:r>
            <w:r w:rsidR="00B10E86">
              <w:t>entiert</w:t>
            </w:r>
            <w:r w:rsidR="00E71CEA">
              <w:t xml:space="preserve">, </w:t>
            </w:r>
            <w:r w:rsidR="00E71CEA" w:rsidRPr="00E71CEA">
              <w:t>diverse Ver</w:t>
            </w:r>
            <w:r w:rsidR="00E71CEA">
              <w:t>w</w:t>
            </w:r>
            <w:r w:rsidR="00E71CEA" w:rsidRPr="00E71CEA">
              <w:t>altung</w:t>
            </w:r>
            <w:r w:rsidR="00E71CEA">
              <w:t>s</w:t>
            </w:r>
            <w:r w:rsidR="00E71CEA" w:rsidRPr="00E71CEA">
              <w:t>funktionen und Import der schulinternen Liste implementiert</w:t>
            </w:r>
          </w:p>
        </w:tc>
        <w:tc>
          <w:tcPr>
            <w:tcW w:w="2975" w:type="dxa"/>
          </w:tcPr>
          <w:p w14:paraId="0CBC736B" w14:textId="22385D9B" w:rsidR="002F3A65" w:rsidRDefault="00C20A0C" w:rsidP="00CE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  <w:r w:rsidR="00B10E86">
              <w:t>seitiges (</w:t>
            </w:r>
            <w:r>
              <w:t xml:space="preserve">Siehe </w:t>
            </w:r>
            <w:proofErr w:type="spellStart"/>
            <w:r>
              <w:t>Trell</w:t>
            </w:r>
            <w:r w:rsidR="00B10E86">
              <w:t>o</w:t>
            </w:r>
            <w:proofErr w:type="spellEnd"/>
            <w:r w:rsidR="00B10E86">
              <w:t>)</w:t>
            </w:r>
          </w:p>
        </w:tc>
        <w:tc>
          <w:tcPr>
            <w:tcW w:w="2411" w:type="dxa"/>
          </w:tcPr>
          <w:p w14:paraId="4A57B79D" w14:textId="338EC230" w:rsidR="002F3A65" w:rsidRDefault="002A4556" w:rsidP="00CE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44ECF">
              <w:t>Arbeit/</w:t>
            </w:r>
            <w:r>
              <w:t>Urlaub], Angefangenes</w:t>
            </w:r>
            <w:r w:rsidR="00B10E86">
              <w:t xml:space="preserve"> fertig stellen</w:t>
            </w:r>
          </w:p>
        </w:tc>
      </w:tr>
      <w:tr w:rsidR="002F3A65" w14:paraId="25F7F5FF" w14:textId="1313B74A" w:rsidTr="0046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BD79FA" w14:textId="46824BC3" w:rsidR="002F3A65" w:rsidRDefault="002F3A65" w:rsidP="00CE6E6C">
            <w:r>
              <w:t>Domazet</w:t>
            </w:r>
          </w:p>
        </w:tc>
        <w:tc>
          <w:tcPr>
            <w:tcW w:w="3119" w:type="dxa"/>
          </w:tcPr>
          <w:p w14:paraId="45FD6AD3" w14:textId="3F12E454" w:rsidR="002F3A65" w:rsidRDefault="006835C6" w:rsidP="00CE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  <w:r w:rsidR="00583E91">
              <w:t xml:space="preserve">, </w:t>
            </w:r>
            <w:r w:rsidR="00A0635A">
              <w:t>AS-</w:t>
            </w:r>
            <w:r w:rsidR="00583E91">
              <w:t>Projekt aufgesetzt</w:t>
            </w:r>
            <w:r w:rsidR="00755813">
              <w:t xml:space="preserve"> (</w:t>
            </w:r>
            <w:proofErr w:type="spellStart"/>
            <w:r w:rsidR="00755813">
              <w:t>GitLab</w:t>
            </w:r>
            <w:proofErr w:type="spellEnd"/>
            <w:r w:rsidR="00755813">
              <w:t>)</w:t>
            </w:r>
            <w:r w:rsidR="007B0635">
              <w:t xml:space="preserve">, </w:t>
            </w:r>
            <w:r w:rsidR="006C7420">
              <w:t>rudimentäres Lesen von JSON-Objekten per Internet</w:t>
            </w:r>
          </w:p>
        </w:tc>
        <w:tc>
          <w:tcPr>
            <w:tcW w:w="2975" w:type="dxa"/>
          </w:tcPr>
          <w:p w14:paraId="50C57332" w14:textId="62130E70" w:rsidR="002F3A65" w:rsidRDefault="002A4556" w:rsidP="00CE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Ressourcen organisieren (SAP</w:t>
            </w:r>
            <w:r w:rsidR="001C314F">
              <w:t>-Liste</w:t>
            </w:r>
            <w:r>
              <w:t xml:space="preserve"> fehlt), </w:t>
            </w:r>
            <w:proofErr w:type="spellStart"/>
            <w:r w:rsidR="00716E9E">
              <w:t>Scannervarianten</w:t>
            </w:r>
            <w:proofErr w:type="spellEnd"/>
            <w:r w:rsidR="00716E9E">
              <w:t xml:space="preserve"> ausprobiert</w:t>
            </w:r>
          </w:p>
        </w:tc>
        <w:tc>
          <w:tcPr>
            <w:tcW w:w="2411" w:type="dxa"/>
          </w:tcPr>
          <w:p w14:paraId="766B3E16" w14:textId="73FD02B3" w:rsidR="002F3A65" w:rsidRDefault="00A0635A" w:rsidP="00CE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[Urlaub], </w:t>
            </w:r>
            <w:r w:rsidR="00B613D0">
              <w:t>Inventura</w:t>
            </w:r>
            <w:r w:rsidR="00AA1EA9">
              <w:t>blau</w:t>
            </w:r>
            <w:r w:rsidR="00B613D0">
              <w:t>f</w:t>
            </w:r>
            <w:r w:rsidR="00716E9E">
              <w:t xml:space="preserve"> erfassen, </w:t>
            </w:r>
            <w:r w:rsidR="00716E9E" w:rsidRPr="00AA1EA9">
              <w:t>Inventurverhalten</w:t>
            </w:r>
            <w:r w:rsidR="00716E9E">
              <w:t xml:space="preserve"> implementieren</w:t>
            </w:r>
          </w:p>
        </w:tc>
      </w:tr>
    </w:tbl>
    <w:p w14:paraId="19AAA514" w14:textId="77777777" w:rsidR="00DD2E3B" w:rsidRDefault="00DD2E3B" w:rsidP="00CE6E6C"/>
    <w:p w14:paraId="1C520C77" w14:textId="1DB73CF8" w:rsidR="00CE6E6C" w:rsidRPr="00CE6E6C" w:rsidRDefault="00460007" w:rsidP="00CE6E6C">
      <w:r>
        <w:t xml:space="preserve">Fortschrittsschätzung: </w:t>
      </w:r>
      <w:r w:rsidRPr="004D4A64">
        <w:rPr>
          <w:b/>
          <w:sz w:val="28"/>
        </w:rPr>
        <w:t>1</w:t>
      </w:r>
      <w:r w:rsidR="004D4A64" w:rsidRPr="004D4A64">
        <w:rPr>
          <w:b/>
          <w:sz w:val="28"/>
        </w:rPr>
        <w:t>5%</w:t>
      </w:r>
      <w:r>
        <w:rPr>
          <w:rStyle w:val="Funotenzeichen"/>
        </w:rPr>
        <w:footnoteReference w:id="1"/>
      </w:r>
    </w:p>
    <w:sectPr w:rsidR="00CE6E6C" w:rsidRPr="00CE6E6C" w:rsidSect="003D40FD">
      <w:headerReference w:type="default" r:id="rId13"/>
      <w:footerReference w:type="default" r:id="rId14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A362" w14:textId="77777777" w:rsidR="001E7C16" w:rsidRDefault="001E7C16">
      <w:r>
        <w:separator/>
      </w:r>
    </w:p>
  </w:endnote>
  <w:endnote w:type="continuationSeparator" w:id="0">
    <w:p w14:paraId="1070C943" w14:textId="77777777" w:rsidR="001E7C16" w:rsidRDefault="001E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C2804" w14:textId="77777777" w:rsidR="00B91D02" w:rsidRDefault="00395782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C280F" wp14:editId="32FC2810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FC2815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5A11EA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5A11EA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D311ED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5A11EA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5A11EA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5A11EA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D311ED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5A11EA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C28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" filled="f" stroked="f">
              <v:textbox>
                <w:txbxContent>
                  <w:p w14:paraId="32FC2815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5A11EA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5A11EA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D311ED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5A11EA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5A11EA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5A11EA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D311ED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5A11EA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FC2811" wp14:editId="32FC2812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FC2816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FC2811" id="Text Box 1" o:spid="_x0000_s1029" type="#_x0000_t202" style="position:absolute;margin-left:-8.95pt;margin-top:-2.7pt;width:44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" filled="f" stroked="f">
              <v:textbox>
                <w:txbxContent>
                  <w:p w14:paraId="32FC2816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BD9DE" w14:textId="77777777" w:rsidR="001E7C16" w:rsidRDefault="001E7C16">
      <w:r>
        <w:separator/>
      </w:r>
    </w:p>
  </w:footnote>
  <w:footnote w:type="continuationSeparator" w:id="0">
    <w:p w14:paraId="53D9A98D" w14:textId="77777777" w:rsidR="001E7C16" w:rsidRDefault="001E7C16">
      <w:r>
        <w:continuationSeparator/>
      </w:r>
    </w:p>
  </w:footnote>
  <w:footnote w:id="1">
    <w:p w14:paraId="6B0E4560" w14:textId="77777777" w:rsidR="00460007" w:rsidRPr="00B20D70" w:rsidRDefault="00460007" w:rsidP="00460007">
      <w:pPr>
        <w:pStyle w:val="Funotentext"/>
        <w:rPr>
          <w:lang w:val="en-US"/>
        </w:rPr>
      </w:pPr>
      <w:r w:rsidRPr="00B20D70">
        <w:rPr>
          <w:rStyle w:val="Funotenzeichen"/>
        </w:rPr>
        <w:footnoteRef/>
      </w:r>
      <w:r w:rsidRPr="00B20D70">
        <w:rPr>
          <w:lang w:val="en-US"/>
        </w:rPr>
        <w:t xml:space="preserve"> [Story Points </w:t>
      </w:r>
      <w:proofErr w:type="spellStart"/>
      <w:r w:rsidRPr="00B20D70">
        <w:rPr>
          <w:lang w:val="en-US"/>
        </w:rPr>
        <w:t>aufgebraucht</w:t>
      </w:r>
      <w:proofErr w:type="spellEnd"/>
      <w:r w:rsidRPr="00B20D70">
        <w:rPr>
          <w:lang w:val="en-US"/>
        </w:rPr>
        <w:t xml:space="preserve">] / [Story Points </w:t>
      </w:r>
      <w:proofErr w:type="spellStart"/>
      <w:r w:rsidRPr="00B20D70">
        <w:rPr>
          <w:lang w:val="en-US"/>
        </w:rPr>
        <w:t>gesamt</w:t>
      </w:r>
      <w:proofErr w:type="spellEnd"/>
      <w:r w:rsidRPr="00B20D70">
        <w:rPr>
          <w:lang w:val="en-US"/>
        </w:rPr>
        <w:t>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B91D02" w14:paraId="32FC2801" w14:textId="77777777" w:rsidTr="00F61D0E">
      <w:trPr>
        <w:trHeight w:hRule="exact" w:val="1134"/>
      </w:trPr>
      <w:tc>
        <w:tcPr>
          <w:tcW w:w="1760" w:type="dxa"/>
        </w:tcPr>
        <w:p w14:paraId="32FC27FF" w14:textId="77777777" w:rsidR="00B91D02" w:rsidRDefault="00042E89">
          <w:pPr>
            <w:pStyle w:val="Kopfzeile"/>
          </w:pPr>
          <w:r>
            <w:rPr>
              <w:noProof/>
              <w:lang w:eastAsia="de-AT"/>
            </w:rPr>
            <w:drawing>
              <wp:anchor distT="0" distB="0" distL="114300" distR="114300" simplePos="0" relativeHeight="251666432" behindDoc="1" locked="0" layoutInCell="1" allowOverlap="1" wp14:anchorId="32FC2807" wp14:editId="32FC2808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14:paraId="32FC2800" w14:textId="77777777" w:rsidR="00B91D02" w:rsidRPr="00D06F48" w:rsidRDefault="00395782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2FC2809" wp14:editId="32FC280A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C2813" w14:textId="3ED2EB83" w:rsidR="00B91D02" w:rsidRPr="00DF480D" w:rsidRDefault="00DF480D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Capentory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C28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Cc+HDzbAAAABwEAAA8AAABkcnMv&#10;ZG93bnJldi54bWxMj8FOwzAQRO9I/IO1SL1RuyiJmhCnQiCuRbQFiZsbb5OIeB3FbhP+nu0JjqMZ&#10;zbwpN7PrxQXH0HnSsFoqEEi1tx01Gg771/s1iBANWdN7Qg0/GGBT3d6UprB+one87GIjuIRCYTS0&#10;MQ6FlKFu0Zmw9AMSeyc/OhNZjo20o5m43PXyQalMOtMRL7RmwOcW6+/d2Wn42J6+PhP11ry4dJj8&#10;rCS5XGq9uJufHkFEnONfGK74jA4VMx39mWwQvYY8TTipIVuBYDtJM752vOocZFXK//zVLwA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AnPhw82wAAAAcBAAAPAAAAAAAAAAAAAAAAADYF&#10;AABkcnMvZG93bnJldi54bWxQSwUGAAAAAAQABADzAAAAPgYAAAAA&#10;" filled="f" stroked="f">
                    <v:textbox>
                      <w:txbxContent>
                        <w:p w14:paraId="32FC2813" w14:textId="3ED2EB83" w:rsidR="00B91D02" w:rsidRPr="00DF480D" w:rsidRDefault="00DF480D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Capentory</w:t>
                          </w:r>
                          <w:proofErr w:type="spellEnd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eastAsia="de-AT"/>
            </w:rPr>
            <w:drawing>
              <wp:anchor distT="0" distB="0" distL="114300" distR="114300" simplePos="0" relativeHeight="251662336" behindDoc="0" locked="0" layoutInCell="1" allowOverlap="1" wp14:anchorId="32FC280B" wp14:editId="32FC280C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2FC280D" wp14:editId="32FC280E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5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C2814" w14:textId="77777777"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C280D"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fPZ3w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" filled="f" stroked="f">
                    <v:textbox>
                      <w:txbxContent>
                        <w:p w14:paraId="32FC2814" w14:textId="77777777"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2FC2802" w14:textId="77777777"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2" w15:restartNumberingAfterBreak="0">
    <w:nsid w:val="11A7662D"/>
    <w:multiLevelType w:val="hybridMultilevel"/>
    <w:tmpl w:val="EF6A5FFE"/>
    <w:lvl w:ilvl="0" w:tplc="22044D5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5573A3E"/>
    <w:multiLevelType w:val="hybridMultilevel"/>
    <w:tmpl w:val="2A3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1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83C8B"/>
    <w:multiLevelType w:val="hybridMultilevel"/>
    <w:tmpl w:val="C49E86D6"/>
    <w:lvl w:ilvl="0" w:tplc="FB26933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7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8"/>
  </w:num>
  <w:num w:numId="7">
    <w:abstractNumId w:val="2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8"/>
  </w:num>
  <w:num w:numId="16">
    <w:abstractNumId w:val="26"/>
  </w:num>
  <w:num w:numId="17">
    <w:abstractNumId w:val="20"/>
  </w:num>
  <w:num w:numId="18">
    <w:abstractNumId w:val="29"/>
  </w:num>
  <w:num w:numId="19">
    <w:abstractNumId w:val="25"/>
  </w:num>
  <w:num w:numId="20">
    <w:abstractNumId w:val="19"/>
  </w:num>
  <w:num w:numId="21">
    <w:abstractNumId w:val="27"/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27"/>
    <w:lvlOverride w:ilvl="0">
      <w:startOverride w:val="1"/>
    </w:lvlOverride>
  </w:num>
  <w:num w:numId="25">
    <w:abstractNumId w:val="23"/>
  </w:num>
  <w:num w:numId="26">
    <w:abstractNumId w:val="21"/>
  </w:num>
  <w:num w:numId="27">
    <w:abstractNumId w:val="15"/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10"/>
  </w:num>
  <w:num w:numId="31">
    <w:abstractNumId w:val="17"/>
  </w:num>
  <w:num w:numId="32">
    <w:abstractNumId w:val="16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82"/>
    <w:rsid w:val="00004649"/>
    <w:rsid w:val="00042E89"/>
    <w:rsid w:val="00047F71"/>
    <w:rsid w:val="00052138"/>
    <w:rsid w:val="0007128E"/>
    <w:rsid w:val="00090255"/>
    <w:rsid w:val="00095E46"/>
    <w:rsid w:val="000A440B"/>
    <w:rsid w:val="000B5032"/>
    <w:rsid w:val="000D526B"/>
    <w:rsid w:val="000D7277"/>
    <w:rsid w:val="000E022B"/>
    <w:rsid w:val="0010726E"/>
    <w:rsid w:val="001802AA"/>
    <w:rsid w:val="001A1FD0"/>
    <w:rsid w:val="001C314F"/>
    <w:rsid w:val="001D174E"/>
    <w:rsid w:val="001D3EE0"/>
    <w:rsid w:val="001E7C16"/>
    <w:rsid w:val="00204980"/>
    <w:rsid w:val="002069DD"/>
    <w:rsid w:val="002113DE"/>
    <w:rsid w:val="00263982"/>
    <w:rsid w:val="002A4556"/>
    <w:rsid w:val="002A5A92"/>
    <w:rsid w:val="002B2778"/>
    <w:rsid w:val="002C2DFF"/>
    <w:rsid w:val="002F3A65"/>
    <w:rsid w:val="00324C5D"/>
    <w:rsid w:val="003253A6"/>
    <w:rsid w:val="00352C75"/>
    <w:rsid w:val="0036191A"/>
    <w:rsid w:val="00395782"/>
    <w:rsid w:val="003B4F8B"/>
    <w:rsid w:val="003D40FD"/>
    <w:rsid w:val="003D4F39"/>
    <w:rsid w:val="003E4B75"/>
    <w:rsid w:val="003F2BE4"/>
    <w:rsid w:val="004009E6"/>
    <w:rsid w:val="00404AAA"/>
    <w:rsid w:val="0040590A"/>
    <w:rsid w:val="0041430D"/>
    <w:rsid w:val="004434D7"/>
    <w:rsid w:val="00444ECF"/>
    <w:rsid w:val="00456180"/>
    <w:rsid w:val="00457FB6"/>
    <w:rsid w:val="00460007"/>
    <w:rsid w:val="00470E78"/>
    <w:rsid w:val="00476676"/>
    <w:rsid w:val="00476B40"/>
    <w:rsid w:val="0049000E"/>
    <w:rsid w:val="004926D0"/>
    <w:rsid w:val="004A2862"/>
    <w:rsid w:val="004B1505"/>
    <w:rsid w:val="004D4A64"/>
    <w:rsid w:val="004F3505"/>
    <w:rsid w:val="00512AC6"/>
    <w:rsid w:val="00516E47"/>
    <w:rsid w:val="00530915"/>
    <w:rsid w:val="00571D50"/>
    <w:rsid w:val="00583E91"/>
    <w:rsid w:val="00585B61"/>
    <w:rsid w:val="005947DB"/>
    <w:rsid w:val="005A11EA"/>
    <w:rsid w:val="005A364D"/>
    <w:rsid w:val="005A7DDB"/>
    <w:rsid w:val="005B7E78"/>
    <w:rsid w:val="005D4563"/>
    <w:rsid w:val="006370CF"/>
    <w:rsid w:val="006535FD"/>
    <w:rsid w:val="00676116"/>
    <w:rsid w:val="006835C6"/>
    <w:rsid w:val="00685877"/>
    <w:rsid w:val="0069591D"/>
    <w:rsid w:val="006A0701"/>
    <w:rsid w:val="006C7420"/>
    <w:rsid w:val="006E30BE"/>
    <w:rsid w:val="006E5122"/>
    <w:rsid w:val="007014D1"/>
    <w:rsid w:val="00716E9E"/>
    <w:rsid w:val="00720885"/>
    <w:rsid w:val="007378B1"/>
    <w:rsid w:val="00755813"/>
    <w:rsid w:val="00766273"/>
    <w:rsid w:val="00775C92"/>
    <w:rsid w:val="00781C91"/>
    <w:rsid w:val="00791D98"/>
    <w:rsid w:val="007B0635"/>
    <w:rsid w:val="007C4E09"/>
    <w:rsid w:val="008215DC"/>
    <w:rsid w:val="008B02C7"/>
    <w:rsid w:val="008B2EB8"/>
    <w:rsid w:val="008C35F3"/>
    <w:rsid w:val="009373D9"/>
    <w:rsid w:val="00937837"/>
    <w:rsid w:val="00945D3A"/>
    <w:rsid w:val="00947074"/>
    <w:rsid w:val="00957E4A"/>
    <w:rsid w:val="009940AF"/>
    <w:rsid w:val="00995B88"/>
    <w:rsid w:val="009C4764"/>
    <w:rsid w:val="009C47AB"/>
    <w:rsid w:val="009E0DD7"/>
    <w:rsid w:val="009E3DE3"/>
    <w:rsid w:val="00A060AD"/>
    <w:rsid w:val="00A0635A"/>
    <w:rsid w:val="00A246A6"/>
    <w:rsid w:val="00A258AF"/>
    <w:rsid w:val="00A457A5"/>
    <w:rsid w:val="00A46ABF"/>
    <w:rsid w:val="00A53AA3"/>
    <w:rsid w:val="00A6683F"/>
    <w:rsid w:val="00A9520B"/>
    <w:rsid w:val="00AA1EA9"/>
    <w:rsid w:val="00AD510F"/>
    <w:rsid w:val="00AF2A32"/>
    <w:rsid w:val="00B10E86"/>
    <w:rsid w:val="00B156F3"/>
    <w:rsid w:val="00B177EA"/>
    <w:rsid w:val="00B20D70"/>
    <w:rsid w:val="00B55CDA"/>
    <w:rsid w:val="00B613D0"/>
    <w:rsid w:val="00B74686"/>
    <w:rsid w:val="00B80A81"/>
    <w:rsid w:val="00B84122"/>
    <w:rsid w:val="00B91D02"/>
    <w:rsid w:val="00B936C9"/>
    <w:rsid w:val="00BA197A"/>
    <w:rsid w:val="00BE035C"/>
    <w:rsid w:val="00BE3921"/>
    <w:rsid w:val="00BE4C21"/>
    <w:rsid w:val="00BE7C56"/>
    <w:rsid w:val="00C000C2"/>
    <w:rsid w:val="00C20A0C"/>
    <w:rsid w:val="00C23FDD"/>
    <w:rsid w:val="00C62F18"/>
    <w:rsid w:val="00C7277D"/>
    <w:rsid w:val="00C80E09"/>
    <w:rsid w:val="00C81370"/>
    <w:rsid w:val="00C914B5"/>
    <w:rsid w:val="00CB2C34"/>
    <w:rsid w:val="00CB5A35"/>
    <w:rsid w:val="00CB7B71"/>
    <w:rsid w:val="00CC3407"/>
    <w:rsid w:val="00CD0891"/>
    <w:rsid w:val="00CE0843"/>
    <w:rsid w:val="00CE6E6C"/>
    <w:rsid w:val="00D06F48"/>
    <w:rsid w:val="00D12A94"/>
    <w:rsid w:val="00D17875"/>
    <w:rsid w:val="00D311ED"/>
    <w:rsid w:val="00D336A9"/>
    <w:rsid w:val="00D3401B"/>
    <w:rsid w:val="00D46246"/>
    <w:rsid w:val="00D470E9"/>
    <w:rsid w:val="00D5191E"/>
    <w:rsid w:val="00D65D47"/>
    <w:rsid w:val="00D67695"/>
    <w:rsid w:val="00D75DD4"/>
    <w:rsid w:val="00DB4431"/>
    <w:rsid w:val="00DD2E3B"/>
    <w:rsid w:val="00DD54FE"/>
    <w:rsid w:val="00DE0796"/>
    <w:rsid w:val="00DE27AA"/>
    <w:rsid w:val="00DE4590"/>
    <w:rsid w:val="00DF480D"/>
    <w:rsid w:val="00E71CEA"/>
    <w:rsid w:val="00E85742"/>
    <w:rsid w:val="00E91055"/>
    <w:rsid w:val="00EC0693"/>
    <w:rsid w:val="00ED241F"/>
    <w:rsid w:val="00EE491F"/>
    <w:rsid w:val="00F07874"/>
    <w:rsid w:val="00F11CFC"/>
    <w:rsid w:val="00F1553C"/>
    <w:rsid w:val="00F36CDE"/>
    <w:rsid w:val="00F61D0E"/>
    <w:rsid w:val="00F70141"/>
    <w:rsid w:val="00FA792D"/>
    <w:rsid w:val="00FB092F"/>
    <w:rsid w:val="00FB5AF4"/>
    <w:rsid w:val="00FD0FD0"/>
    <w:rsid w:val="00FD218D"/>
    <w:rsid w:val="00FE4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  <w14:docId w14:val="32FC27D1"/>
  <w15:docId w15:val="{9F66F215-FBF8-40EA-9512-8E22364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A9520B"/>
    <w:pPr>
      <w:numPr>
        <w:numId w:val="34"/>
      </w:numPr>
      <w:spacing w:line="360" w:lineRule="auto"/>
      <w:contextualSpacing/>
    </w:pPr>
    <w:rPr>
      <w:rFonts w:eastAsiaTheme="minorEastAsia" w:cstheme="minorBidi"/>
      <w:szCs w:val="24"/>
      <w:lang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table" w:styleId="Gitternetztabelle4Akzent6">
    <w:name w:val="Grid Table 4 Accent 6"/>
    <w:basedOn w:val="NormaleTabelle"/>
    <w:uiPriority w:val="49"/>
    <w:rsid w:val="002F3A6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Akzent6">
    <w:name w:val="List Table 3 Accent 6"/>
    <w:basedOn w:val="NormaleTabelle"/>
    <w:uiPriority w:val="48"/>
    <w:rsid w:val="002F3A6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RtJenOJX/capentoryd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ebra.com/us/en/products/spec-sheets/mobile-computers/handheld/tc51-tc56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esktop\Neuer%20Ordner%20(2)\pm_template_bop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5810D288F316479F1D5D2F4EE9B48C" ma:contentTypeVersion="2" ma:contentTypeDescription="Ein neues Dokument erstellen." ma:contentTypeScope="" ma:versionID="ff797cdd03b416ea2154bcc1191ff063">
  <xsd:schema xmlns:xsd="http://www.w3.org/2001/XMLSchema" xmlns:xs="http://www.w3.org/2001/XMLSchema" xmlns:p="http://schemas.microsoft.com/office/2006/metadata/properties" xmlns:ns2="c127e18a-feee-44be-a6cf-ee75442f29d2" targetNamespace="http://schemas.microsoft.com/office/2006/metadata/properties" ma:root="true" ma:fieldsID="b8082e28b5e95f0a752a8fdb348d1904" ns2:_="">
    <xsd:import namespace="c127e18a-feee-44be-a6cf-ee75442f2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7e18a-feee-44be-a6cf-ee75442f2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736C09-11D2-4A5F-ABDC-18A92A933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7C844F-1DB0-4855-8509-488719E3F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1FABC-454D-45E2-8F8F-E74ED76B9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7e18a-feee-44be-a6cf-ee75442f2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4D2D06-3F11-4224-B8E9-A8124124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pm_template_bop_v2.dotx</Template>
  <TotalTime>0</TotalTime>
  <Pages>1</Pages>
  <Words>286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betrachtungsobjekteplan</vt:lpstr>
      <vt:lpstr>M104</vt:lpstr>
    </vt:vector>
  </TitlesOfParts>
  <Manager>Prof. Ing. Dipl.-Ing.(FH) Bernhard NICKEL, BEd</Manager>
  <Company>HTL3 Rennweg</Company>
  <LinksUpToDate>false</LinksUpToDate>
  <CharactersWithSpaces>2087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betrachtungsobjekteplan</dc:title>
  <dc:subject>betrachtungsobjekteplan</dc:subject>
  <dc:creator>Prof. Ing. Dipl.-Ing.(FH) Bernhard NICKEL, BEd</dc:creator>
  <cp:keywords>deutsch</cp:keywords>
  <cp:lastModifiedBy>Josip Domazet</cp:lastModifiedBy>
  <cp:revision>106</cp:revision>
  <cp:lastPrinted>2019-07-31T19:03:00Z</cp:lastPrinted>
  <dcterms:created xsi:type="dcterms:W3CDTF">2018-08-20T09:54:00Z</dcterms:created>
  <dcterms:modified xsi:type="dcterms:W3CDTF">2019-07-31T19:04:00Z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0x010100B05810D288F316479F1D5D2F4EE9B48C</vt:lpwstr>
  </property>
  <property fmtid="{D5CDD505-2E9C-101B-9397-08002B2CF9AE}" pid="3" name="Order">
    <vt:r8>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